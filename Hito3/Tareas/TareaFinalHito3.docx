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6.jpeg" ContentType="image/jpeg"/>
  <Override PartName="/word/media/image1.jpeg" ContentType="image/jpeg"/>
  <Override PartName="/word/media/image7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2775" w:leader="none"/>
        </w:tabs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UNIVERSIDAD PRIVADA FRANZ TAMAYO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FACULTAD DE INGENIERÍA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CARRERA DE INGENIERÍA DE SISTEMAS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2103120</wp:posOffset>
            </wp:positionH>
            <wp:positionV relativeFrom="paragraph">
              <wp:posOffset>134620</wp:posOffset>
            </wp:positionV>
            <wp:extent cx="2160905" cy="1978660"/>
            <wp:effectExtent l="0" t="0" r="0" b="0"/>
            <wp:wrapNone/>
            <wp:docPr id="1" name="Shap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extBody"/>
        <w:bidi w:val="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0"/>
          <w:u w:val="none"/>
          <w:effect w:val="none"/>
        </w:rPr>
      </w:pPr>
      <w:bookmarkStart w:id="0" w:name="docs-internal-guid-d7854b3a-7fff-078b-d1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0"/>
          <w:u w:val="none"/>
          <w:effect w:val="none"/>
        </w:rPr>
        <w:t>UNIVERSIDAD PRIVADA FRANZ TAMAYO     </w:t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DEFENSA HITO 3 - TAREA FINAL</w:t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Nombre Completo: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Erick Rodrigo Aranibar Arias</w:t>
      </w:r>
    </w:p>
    <w:p>
      <w:pPr>
        <w:pStyle w:val="TextBody"/>
        <w:bidi w:val="0"/>
        <w:spacing w:lineRule="auto" w:line="288" w:before="0" w:after="0"/>
        <w:jc w:val="center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Asignatura: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PDM</w:t>
      </w:r>
    </w:p>
    <w:p>
      <w:pPr>
        <w:pStyle w:val="TextBody"/>
        <w:bidi w:val="0"/>
        <w:spacing w:lineRule="auto" w:line="288" w:before="0" w:after="0"/>
        <w:jc w:val="center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Carrera: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INGENIERÍA DE SISTEMAS</w:t>
      </w:r>
    </w:p>
    <w:p>
      <w:pPr>
        <w:pStyle w:val="TextBody"/>
        <w:bidi w:val="0"/>
        <w:spacing w:lineRule="auto" w:line="288" w:before="0" w:after="0"/>
        <w:jc w:val="center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Paralelo: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PDM(1)</w:t>
      </w:r>
    </w:p>
    <w:p>
      <w:pPr>
        <w:pStyle w:val="TextBody"/>
        <w:bidi w:val="0"/>
        <w:spacing w:lineRule="auto" w:line="288" w:before="0" w:after="0"/>
        <w:jc w:val="center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Docente: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Lic. William R. Barra Paredes</w:t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fecha: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11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05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/2020</w:t>
      </w:r>
    </w:p>
    <w:p>
      <w:pPr>
        <w:pStyle w:val="TextBody"/>
        <w:bidi w:val="0"/>
        <w:jc w:val="center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github: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LINK de la carpeta Hito3 de GIT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600" w:charSpace="36864"/>
        </w:sect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rPr/>
      </w:pPr>
      <w:bookmarkStart w:id="1" w:name="__RefHeading___Toc223_3538436614"/>
      <w:bookmarkEnd w:id="1"/>
      <w:r>
        <w:rPr/>
        <w:t xml:space="preserve">1. </w:t>
      </w:r>
      <w:r>
        <w:rPr>
          <w:rFonts w:eastAsia="Droid Sans Fallback" w:cs="Droid Sans Devanagari"/>
          <w:b/>
          <w:bCs/>
          <w:sz w:val="24"/>
          <w:szCs w:val="32"/>
          <w:u w:val="none"/>
        </w:rPr>
        <w:t>Parte teórica</w:t>
      </w:r>
      <w:r>
        <w:rPr/>
        <w:t>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Defina que es un componente en React Native y  muestre un ejemplo.</w:t>
      </w:r>
    </w:p>
    <w:p>
      <w:pPr>
        <w:pStyle w:val="TextBody"/>
        <w:bidi w:val="0"/>
        <w:rPr/>
      </w:pPr>
      <w:r>
        <w:rPr/>
        <w:t>Es una estructura de código javascript la cual permite encapsular código HTML, CSS y Javascript en un solo elemento, de modo que el código se realiza para que cada componente sea independiente de los demás y también maximiza la reutilización por su manejo de propiedades y parámetros.</w:t>
      </w:r>
    </w:p>
    <w:p>
      <w:pPr>
        <w:pStyle w:val="TextBody"/>
        <w:bidi w:val="0"/>
        <w:rPr/>
      </w:pPr>
      <w:r>
        <w:rPr/>
        <w:t>Ejemplo:</w:t>
      </w:r>
    </w:p>
    <w:p>
      <w:pPr>
        <w:pStyle w:val="TextBody"/>
        <w:bidi w:val="0"/>
        <w:rPr/>
      </w:pPr>
      <w:r>
        <w:rPr/>
        <w:t>import React, { Component } from 'react';</w:t>
      </w:r>
    </w:p>
    <w:p>
      <w:pPr>
        <w:pStyle w:val="TextBody"/>
        <w:bidi w:val="0"/>
        <w:rPr/>
      </w:pPr>
      <w:r>
        <w:rPr/>
        <w:t>import { StyleSheet, View, Text, TouchableOpacity } from 'react-native';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export default class Button extends Component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constructor(props) {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super(props);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render() {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return (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&lt;View&gt;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&lt;TouchableOpacity</w:t>
      </w:r>
    </w:p>
    <w:p>
      <w:pPr>
        <w:pStyle w:val="TextBody"/>
        <w:bidi w:val="0"/>
        <w:rPr/>
      </w:pPr>
      <w:r>
        <w:rPr/>
        <w:t xml:space="preserve">                    </w:t>
      </w:r>
      <w:r>
        <w:rPr/>
        <w:t>style={stylesButton.container}</w:t>
      </w:r>
    </w:p>
    <w:p>
      <w:pPr>
        <w:pStyle w:val="TextBody"/>
        <w:bidi w:val="0"/>
        <w:rPr/>
      </w:pPr>
      <w:r>
        <w:rPr/>
        <w:t xml:space="preserve">                    </w:t>
      </w:r>
      <w:r>
        <w:rPr/>
        <w:t>onPress={this.props.onPress}&gt;</w:t>
      </w:r>
    </w:p>
    <w:p>
      <w:pPr>
        <w:pStyle w:val="TextBody"/>
        <w:bidi w:val="0"/>
        <w:rPr/>
      </w:pPr>
      <w:r>
        <w:rPr/>
        <w:t xml:space="preserve">                    </w:t>
      </w:r>
      <w:r>
        <w:rPr/>
        <w:t>&lt;Text</w:t>
      </w:r>
    </w:p>
    <w:p>
      <w:pPr>
        <w:pStyle w:val="TextBody"/>
        <w:bidi w:val="0"/>
        <w:rPr/>
      </w:pPr>
      <w:r>
        <w:rPr/>
        <w:t xml:space="preserve">                        </w:t>
      </w:r>
      <w:r>
        <w:rPr/>
        <w:t>style={stylesButton.text}&gt;{this.props.titleButton}</w:t>
      </w:r>
    </w:p>
    <w:p>
      <w:pPr>
        <w:pStyle w:val="TextBody"/>
        <w:bidi w:val="0"/>
        <w:rPr/>
      </w:pPr>
      <w:r>
        <w:rPr/>
        <w:t xml:space="preserve">                    </w:t>
      </w:r>
      <w:r>
        <w:rPr/>
        <w:t>&lt;/Text&gt;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&lt;/TouchableOpacity&gt;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</w:t>
      </w:r>
    </w:p>
    <w:p>
      <w:pPr>
        <w:pStyle w:val="TextBody"/>
        <w:bidi w:val="0"/>
        <w:rPr/>
      </w:pPr>
      <w:r>
        <w:rPr/>
        <w:t>}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const stylesButton = StyleSheet.create({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container: {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width: '100%',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alignItems: 'center',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justifyContent: 'center',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backgroundColor: "#D53F3D"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text: {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color: Colors.white,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textAlign: 'center',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height: 20,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},</w:t>
      </w:r>
    </w:p>
    <w:p>
      <w:pPr>
        <w:pStyle w:val="TextBody"/>
        <w:bidi w:val="0"/>
        <w:rPr/>
      </w:pPr>
      <w:r>
        <w:rPr/>
        <w:t>});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Explique cómo se realiza la navegación entre screens en React Native.</w:t>
      </w:r>
    </w:p>
    <w:p>
      <w:pPr>
        <w:pStyle w:val="TextBody"/>
        <w:bidi w:val="0"/>
        <w:rPr/>
      </w:pPr>
      <w:r>
        <w:rPr/>
        <w:t xml:space="preserve">A través del objeto navigator el cual almacena cualquier cantidad de componentes, los cuales son las diferentes pantallas de la navegación, y los indexa por medio de nombres. El navigator le hereda a todas estas pantallas </w:t>
      </w:r>
      <w:r>
        <w:rPr>
          <w:sz w:val="22"/>
        </w:rPr>
        <w:t>una propiedad</w:t>
      </w:r>
      <w:r>
        <w:rPr/>
        <w:t xml:space="preserve"> para manipular la navegación y cambiar a cualquier otra de las pantallas que estén alojadas en el navigator por medio del nombre.</w:t>
      </w:r>
    </w:p>
    <w:p>
      <w:pPr>
        <w:pStyle w:val="TextBody"/>
        <w:bidi w:val="0"/>
        <w:rPr/>
      </w:pPr>
      <w:r>
        <w:rPr/>
        <w:t>Ejemplo:</w:t>
      </w:r>
    </w:p>
    <w:p>
      <w:pPr>
        <w:pStyle w:val="TextBody"/>
        <w:bidi w:val="0"/>
        <w:rPr/>
      </w:pPr>
      <w:r>
        <w:rPr/>
        <w:t>this.props.navigation.navigate(“Inicio”);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Que significa IaaS, PaaS y SaaS .</w:t>
      </w:r>
    </w:p>
    <w:p>
      <w:pPr>
        <w:pStyle w:val="TextBody"/>
        <w:bidi w:val="0"/>
        <w:rPr/>
      </w:pPr>
      <w:r>
        <w:rPr>
          <w:sz w:val="22"/>
        </w:rPr>
        <w:t>LaaS</w:t>
      </w:r>
      <w:r>
        <w:rPr/>
        <w:t xml:space="preserve"> es un modelo arquitectónico de TI para ingerir y recolectar de manera centralizada cualquier tipo de archivo de registro proveniente de cualquier fuente o ubicación; tales como servidores, aplicaciones, dispositivos, etc.</w:t>
      </w:r>
    </w:p>
    <w:p>
      <w:pPr>
        <w:pStyle w:val="TextBody"/>
        <w:bidi w:val="0"/>
        <w:rPr/>
      </w:pPr>
      <w:r>
        <w:rPr/>
        <w:t>PaaS es un entorno de desarrollo e implementación completo en la nube, con recursos que permiten entregar todo, desde aplicaciones sencillas basadas en la nube hasta aplicaciones empresariales sofisticadas habilitadas para la nube.</w:t>
      </w:r>
    </w:p>
    <w:p>
      <w:pPr>
        <w:pStyle w:val="TextBody"/>
        <w:bidi w:val="0"/>
        <w:rPr/>
      </w:pPr>
      <w:r>
        <w:rPr/>
        <w:t xml:space="preserve">Saas es un modelo de distribución de software en el que tanto el software como los datos manejados son centralizados y alojados en un único servidor externo a la empresa. 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Que es Firebase, Firestore y explique a que se refiere cuando se habla de Baas.</w:t>
      </w:r>
    </w:p>
    <w:p>
      <w:pPr>
        <w:pStyle w:val="TextBody"/>
        <w:bidi w:val="0"/>
        <w:rPr/>
      </w:pPr>
      <w:r>
        <w:rPr/>
        <w:t xml:space="preserve">Firebase </w:t>
      </w:r>
      <w:r>
        <w:rPr>
          <w:sz w:val="22"/>
        </w:rPr>
        <w:t xml:space="preserve">es </w:t>
      </w:r>
      <w:r>
        <w:rPr/>
        <w:t>una plataforma móvil creada por Google, cuya principal función es desarrollar y facilitar la creación de apps de elevada calidad de una forma rápida.</w:t>
      </w:r>
    </w:p>
    <w:p>
      <w:pPr>
        <w:pStyle w:val="TextBody"/>
        <w:bidi w:val="0"/>
        <w:rPr/>
      </w:pPr>
      <w:r>
        <w:rPr/>
        <w:t>Firestore es una base de datos flexible y escalable para la programación en servidores, dispositivos móviles y la Web desde Firebase y Google Cloud Platform.</w:t>
      </w:r>
    </w:p>
    <w:p>
      <w:pPr>
        <w:pStyle w:val="TextBody"/>
        <w:bidi w:val="0"/>
        <w:rPr/>
      </w:pPr>
      <w:r>
        <w:rPr/>
        <w:t>Baas es un software el cual provee servicio como base de datos a otros softwares que se conecten a este.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 xml:space="preserve">Defina o explique si React es lo mismo que Reac Native. Si son distintos liste cuales son las diferencias. </w:t>
      </w:r>
    </w:p>
    <w:p>
      <w:pPr>
        <w:pStyle w:val="TextBody"/>
        <w:bidi w:val="0"/>
        <w:rPr/>
      </w:pPr>
      <w:r>
        <w:rPr/>
        <w:t xml:space="preserve">Ambos son bastante similares debido al hecho de que </w:t>
      </w:r>
      <w:r>
        <w:rPr>
          <w:sz w:val="22"/>
        </w:rPr>
        <w:t>R</w:t>
      </w:r>
      <w:r>
        <w:rPr/>
        <w:t>eact es el núcleo de React Nativ</w:t>
      </w:r>
      <w:r>
        <w:rPr>
          <w:sz w:val="22"/>
        </w:rPr>
        <w:t xml:space="preserve">e, </w:t>
      </w:r>
      <w:r>
        <w:rPr>
          <w:sz w:val="22"/>
        </w:rPr>
        <w:t xml:space="preserve">entonces React Native hereda todas las propiedades y funcionalidad de React. </w:t>
      </w:r>
      <w:r>
        <w:rPr>
          <w:sz w:val="22"/>
        </w:rPr>
        <w:t>Pero aún así yo opino que las dos principales diferencias son:</w:t>
      </w:r>
    </w:p>
    <w:p>
      <w:pPr>
        <w:pStyle w:val="TextBody"/>
        <w:bidi w:val="0"/>
        <w:rPr/>
      </w:pPr>
      <w:r>
        <w:rPr>
          <w:sz w:val="22"/>
        </w:rPr>
        <w:t xml:space="preserve">- </w:t>
      </w:r>
      <w:r>
        <w:rPr>
          <w:sz w:val="22"/>
        </w:rPr>
        <w:t>La plataforma para que se utilizan es distinta, React es para desarrollo web mientras que React Native es para desarrollo móvil.</w:t>
      </w:r>
    </w:p>
    <w:p>
      <w:pPr>
        <w:pStyle w:val="TextBody"/>
        <w:bidi w:val="0"/>
        <w:rPr/>
      </w:pPr>
      <w:r>
        <w:rPr>
          <w:sz w:val="22"/>
        </w:rPr>
        <w:t>- React utiliza el HTML puro característico de los sitios web como su base mientras que en React Native consta de sus propias etiquetas únicas.</w:t>
      </w:r>
    </w:p>
    <w:p>
      <w:pPr>
        <w:pStyle w:val="TextBody"/>
        <w:bidi w:val="0"/>
        <w:rPr>
          <w:rFonts w:ascii="Arial" w:hAnsi="Arial"/>
          <w:sz w:val="22"/>
        </w:rPr>
      </w:pPr>
      <w:r>
        <w:rPr/>
      </w:r>
      <w:r>
        <w:br w:type="page"/>
      </w:r>
    </w:p>
    <w:p>
      <w:pPr>
        <w:pStyle w:val="Heading2"/>
        <w:bidi w:val="0"/>
        <w:rPr/>
      </w:pPr>
      <w:r>
        <w:rPr/>
        <w:t>2.- Parte práctica.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Componente de texto e imagen (Onboarding)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34721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/>
      </w:pPr>
      <w:r>
        <w:rPr/>
        <w:t>import React, { Component } from "react";</w:t>
      </w:r>
    </w:p>
    <w:p>
      <w:pPr>
        <w:pStyle w:val="TextBody"/>
        <w:bidi w:val="0"/>
        <w:rPr/>
      </w:pPr>
      <w:r>
        <w:rPr/>
        <w:t>import { View,  Text, Alert,  StyleSheet, Image } from 'react-native';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Colores from "./../Config/Colores";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export default class </w:t>
      </w:r>
      <w:r>
        <w:rPr>
          <w:sz w:val="22"/>
        </w:rPr>
        <w:t>Description</w:t>
      </w:r>
      <w:r>
        <w:rPr/>
        <w:t xml:space="preserve"> extends Component 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constructor(props){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super(props);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render()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console.disableYellowBox = true;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return (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&lt;View style={{ flex: 1, justifyContent: 'center', alignItems: 'center'}}&gt;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&lt;Image source={this.props.imagen} style={{width: 400, height: 450, alignSelf: 'flex-end', marginBottom: 0, marginRight: -100}}/&gt;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&lt;Text style = {{width: 250, fontSize: 30, margin: 10, textAlign: "center", color : Colores.blanco}}&gt;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{this.props.Titulo}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&lt;/Text&gt;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&lt;Text style = {{width: 250, fontSize: 20, margin: 10, textAlign: "center", color : Colores.blanco}}&gt;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{this.props.Descripcion}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&lt;/Text&gt;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>}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Componente de botones direccionales.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5360" cy="45599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/>
      </w:pPr>
      <w:r>
        <w:rPr/>
        <w:t>import React, { Component } from "react";</w:t>
      </w:r>
    </w:p>
    <w:p>
      <w:pPr>
        <w:pStyle w:val="TextBody"/>
        <w:bidi w:val="0"/>
        <w:rPr/>
      </w:pPr>
      <w:r>
        <w:rPr/>
        <w:t>import { View,  Text, Alert,  StyleSheet, Image } from 'react-native';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Colores from "./../Config/Colores";</w:t>
      </w:r>
    </w:p>
    <w:p>
      <w:pPr>
        <w:pStyle w:val="TextBody"/>
        <w:bidi w:val="0"/>
        <w:rPr/>
      </w:pPr>
      <w:r>
        <w:rPr/>
        <w:t>import Button from "./Button";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export default class ButtonsFotter extends Component 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constructor(props){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super(props);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this.navegarAtras = this.navegarAtras.bind(this);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this.navegarAdelante = this.navegarAdelante.bind(this);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navegarAtras()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if(this.props.atras)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this.props.navigation.navigate(this.props.atras)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navegarAdelante()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if(this.props.adelante)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this.props.navigation.navigate(this.props.adelante)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render()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console.disableYellowBox = true;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return (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&lt;View style = {{width: "100%", flexDirection : "row", alignItems: "stretch", marginTop: 50}}&gt;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&lt;View style = {{marginLeft: 10, marginRight: 70}}&gt;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&lt;Button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texto = "Prev"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funcion = {this.navegarAtras}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&lt;View style = {{marginRight: 10, alignItems: "flex-end"}}&gt;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&lt;Button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texto = "Next"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funcion = {this.navegarAdelante}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>}</w:t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 xml:space="preserve">Acoplamiento de ambos </w:t>
      </w:r>
      <w:r>
        <w:rPr>
          <w:b/>
          <w:bCs/>
        </w:rPr>
        <w:t>componentes en una pantalla.</w:t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6255" cy="35718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React, { Component } from "react";</w:t>
      </w:r>
    </w:p>
    <w:p>
      <w:pPr>
        <w:pStyle w:val="TextBody"/>
        <w:bidi w:val="0"/>
        <w:rPr/>
      </w:pPr>
      <w:r>
        <w:rPr/>
        <w:t>import { View,  Text, Alert } from 'react-native';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Colores from "./../Config/Colores";</w:t>
      </w:r>
    </w:p>
    <w:p>
      <w:pPr>
        <w:pStyle w:val="TextBody"/>
        <w:bidi w:val="0"/>
        <w:rPr/>
      </w:pPr>
      <w:r>
        <w:rPr/>
        <w:t>import Button from "./../Componentes/Button";</w:t>
      </w:r>
    </w:p>
    <w:p>
      <w:pPr>
        <w:pStyle w:val="TextBody"/>
        <w:bidi w:val="0"/>
        <w:rPr/>
      </w:pPr>
      <w:r>
        <w:rPr/>
        <w:t>import Description from "./Description";</w:t>
      </w:r>
    </w:p>
    <w:p>
      <w:pPr>
        <w:pStyle w:val="TextBody"/>
        <w:bidi w:val="0"/>
        <w:rPr/>
      </w:pPr>
      <w:r>
        <w:rPr/>
        <w:t>import ButtonsFotter from "./../Componentes/ButtonsFotter";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export default class </w:t>
      </w:r>
      <w:r>
        <w:rPr>
          <w:sz w:val="22"/>
        </w:rPr>
        <w:t>OnboardingFactory</w:t>
      </w:r>
      <w:r>
        <w:rPr/>
        <w:t xml:space="preserve"> extends Component 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render()</w:t>
      </w:r>
    </w:p>
    <w:p>
      <w:pPr>
        <w:pStyle w:val="TextBody"/>
        <w:bidi w:val="0"/>
        <w:rPr/>
      </w:pPr>
      <w:r>
        <w:rPr/>
        <w:t xml:space="preserve">  </w:t>
      </w:r>
      <w:r>
        <w:rPr/>
        <w:t>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console.disableYellowBox = true;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return (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&lt;View style={{ flex: 1, justifyContent: 'center', alignItems: 'center',  backgroundColor: this.props.color }}&gt;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&lt;Description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imagen = {this.props.imagen}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color = {this.props.color}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Titulo = {this.props.Titulo}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Descripcion = {this.props.Descripcion}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&lt;ButtonsFotter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navigation = {this.props.navigation}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atras = {this.props.rutaAtras}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adelante = {this.props.rutaAdelante}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&gt;&lt;/ButtonsFotter&gt;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);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rPr/>
      </w:pPr>
      <w:r>
        <w:rPr/>
        <w:t>}</w:t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Diseño del Login Screen.</w:t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2505" cy="45243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React, {useState} from 'react';</w:t>
      </w:r>
    </w:p>
    <w:p>
      <w:pPr>
        <w:pStyle w:val="TextBody"/>
        <w:bidi w:val="0"/>
        <w:rPr/>
      </w:pPr>
      <w:r>
        <w:rPr/>
        <w:t>import 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StyleSheet,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View,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SafeAreaView,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KeyboardAvoidingView,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Alert,</w:t>
      </w:r>
    </w:p>
    <w:p>
      <w:pPr>
        <w:pStyle w:val="TextBody"/>
        <w:bidi w:val="0"/>
        <w:rPr/>
      </w:pPr>
      <w:r>
        <w:rPr/>
        <w:t>} from 'react-native';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ButtonLogin from './../Componentes/login/Button';</w:t>
      </w:r>
    </w:p>
    <w:p>
      <w:pPr>
        <w:pStyle w:val="TextBody"/>
        <w:bidi w:val="0"/>
        <w:rPr/>
      </w:pPr>
      <w:r>
        <w:rPr/>
        <w:t>import TextInputLogin from './../Componentes/login/TextInput';</w:t>
      </w:r>
    </w:p>
    <w:p>
      <w:pPr>
        <w:pStyle w:val="TextBody"/>
        <w:bidi w:val="0"/>
        <w:rPr/>
      </w:pPr>
      <w:r>
        <w:rPr/>
        <w:t>import LogoLogin from './../Componentes/login/Logo';</w:t>
      </w:r>
    </w:p>
    <w:p>
      <w:pPr>
        <w:pStyle w:val="TextBody"/>
        <w:bidi w:val="0"/>
        <w:rPr/>
      </w:pPr>
      <w:r>
        <w:rPr/>
        <w:t>import EmailTextField from './../Componentes/login/EmailTextField';</w:t>
      </w:r>
    </w:p>
    <w:p>
      <w:pPr>
        <w:pStyle w:val="TextBody"/>
        <w:bidi w:val="0"/>
        <w:rPr/>
      </w:pPr>
      <w:r>
        <w:rPr/>
        <w:t>import DismissKeyboard from './../Componentes/login/DismissKeyboard';</w:t>
      </w:r>
    </w:p>
    <w:p>
      <w:pPr>
        <w:pStyle w:val="TextBody"/>
        <w:bidi w:val="0"/>
        <w:rPr/>
      </w:pPr>
      <w:r>
        <w:rPr/>
        <w:t>import FirebasePlugin from '../Plugins/Firebase';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import Utils from './../utils/utils';</w:t>
      </w:r>
    </w:p>
    <w:p>
      <w:pPr>
        <w:pStyle w:val="TextBody"/>
        <w:bidi w:val="0"/>
        <w:rPr/>
      </w:pPr>
      <w:r>
        <w:rPr/>
        <w:t>import Images from './../Config/Imagenes';</w:t>
      </w:r>
    </w:p>
    <w:p>
      <w:pPr>
        <w:pStyle w:val="TextBody"/>
        <w:bidi w:val="0"/>
        <w:rPr/>
      </w:pPr>
      <w:r>
        <w:rPr/>
        <w:t>import Constants from './../Config/Constants';</w:t>
      </w:r>
    </w:p>
    <w:p>
      <w:pPr>
        <w:pStyle w:val="TextBody"/>
        <w:bidi w:val="0"/>
        <w:rPr/>
      </w:pPr>
      <w:r>
        <w:rPr/>
        <w:t>import Colors from './../Config/Colores';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const LoginScreen = ({navigation}) =&gt; 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[email, setEmail] = useState('');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[errorEmail, setErrorEmail] = useState('');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[password, setPassword] = useState('');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[errorPassword, setErrorPassword] = useState('');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[isLoading, setIsLoading] = useState(false);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/**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@name _validateEmailAddress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@returns {boolean}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@private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*/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_validateEmailAddress = () =&gt;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let isValidEmail = Utils.isValidEmail(email);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isValidEmail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? setErrorEmail('')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: setErrorEmail(Constants.STRING.EMAIL_ERROR);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return isValidEmail;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/**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@name _validatePassword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@returns {boolean}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@private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*/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_validatePassword = () =&gt;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let isValidPassword = Utils.isValidField(password);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isValidPassword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? setErrorPassword('')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: setErrorPassword(Constants.STRING.PASSWORD_ERROR);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return isValidPassword;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/**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@name _onPress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@desc onPres event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@private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*/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_onPress = () =&gt;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let emailData = _validateEmailAddress();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let passwordData = _validatePassword();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  </w:t>
      </w:r>
      <w:r>
        <w:rPr/>
        <w:t>if (emailData &amp;&amp; passwordData) {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loginApp(email, password);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 else {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Alert.alert(Constants.STRING.EMPTY_TITLE, Constants.STRING.EMPTY_VALUES);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/**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@name loginApp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@param {string} email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 @param {string} password</w:t>
      </w:r>
    </w:p>
    <w:p>
      <w:pPr>
        <w:pStyle w:val="TextBody"/>
        <w:bidi w:val="0"/>
        <w:rPr/>
      </w:pPr>
      <w:r>
        <w:rPr/>
        <w:t xml:space="preserve">   </w:t>
      </w:r>
      <w:r>
        <w:rPr/>
        <w:t>*/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const loginApp = (email, password) =&gt;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try {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setIsLoading(true);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FirebasePlugin.auth()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.signInWithEmailAndPassword(email, password)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.then(user =&gt; {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setIsLoading(false);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navigation.navigate('Register');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})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.catch(error =&gt; {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FirebasePlugin.auth()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.createUserWithEmailAndPassword(email, password)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.then(user =&gt; {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setIsLoading(false);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navigation.navigate('Register');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})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.catch(error =&gt; {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setIsLoading(false);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Alert.alert('Invalid Values', error.message);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});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});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 catch (error) {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setIsLoading(true);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Alert.alert('Firebase Error', error.message);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}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 xml:space="preserve">  </w:t>
      </w:r>
      <w:r>
        <w:rPr/>
        <w:t>return (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&lt;DismissKeyboard&gt;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&lt;KeyboardAvoidingView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style={stylesLoginScreen.container}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behavior="height"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enabled&gt;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&lt;View style={stylesLoginScreen.container}&gt;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&lt;SafeAreaView&gt;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&lt;LogoLogin style={stylesLoginScreen.logo} /&gt;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&lt;View style={stylesLoginScreen.form}&gt;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&lt;EmailTextField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onChangeText={email =&gt; {</w:t>
      </w:r>
    </w:p>
    <w:p>
      <w:pPr>
        <w:pStyle w:val="TextBody"/>
        <w:bidi w:val="0"/>
        <w:rPr/>
      </w:pPr>
      <w:r>
        <w:rPr/>
        <w:t xml:space="preserve">                  </w:t>
      </w:r>
      <w:r>
        <w:rPr/>
        <w:t>setEmail(email);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}}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onEndEditing={_validateEmailAddress}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error={errorEmail}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source={Images.EMAIL}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placeholder={Constants.STRING.EMAIL}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secureTextEntry={false}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autoCorrect={false}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&lt;TextInputLogin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onChangeText={password =&gt; {</w:t>
      </w:r>
    </w:p>
    <w:p>
      <w:pPr>
        <w:pStyle w:val="TextBody"/>
        <w:bidi w:val="0"/>
        <w:rPr/>
      </w:pPr>
      <w:r>
        <w:rPr/>
        <w:t xml:space="preserve">                  </w:t>
      </w:r>
      <w:r>
        <w:rPr/>
        <w:t>setPassword(password);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}}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onEndEditing={_validatePassword}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error={errorPassword}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source={Images.USERNAME}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placeholder={Constants.STRING.PASSWORD}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secureTextEntry={true}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autoCorrect={false}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&lt;ButtonLogin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isLoading={isLoading}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onPress={_onPress}</w:t>
      </w:r>
    </w:p>
    <w:p>
      <w:pPr>
        <w:pStyle w:val="TextBody"/>
        <w:bidi w:val="0"/>
        <w:rPr/>
      </w:pPr>
      <w:r>
        <w:rPr/>
        <w:t xml:space="preserve">                </w:t>
      </w:r>
      <w:r>
        <w:rPr/>
        <w:t>titleButton={Constants.STRING.TITLE_BUTTON}</w:t>
      </w:r>
    </w:p>
    <w:p>
      <w:pPr>
        <w:pStyle w:val="TextBody"/>
        <w:bidi w:val="0"/>
        <w:rPr/>
      </w:pPr>
      <w:r>
        <w:rPr/>
        <w:t xml:space="preserve">              </w:t>
      </w:r>
      <w:r>
        <w:rPr/>
        <w:t>/&gt;</w:t>
      </w:r>
    </w:p>
    <w:p>
      <w:pPr>
        <w:pStyle w:val="TextBody"/>
        <w:bidi w:val="0"/>
        <w:rPr/>
      </w:pPr>
      <w:r>
        <w:rPr/>
        <w:t xml:space="preserve">      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      </w:t>
      </w:r>
      <w:r>
        <w:rPr/>
        <w:t>&lt;/SafeAreaView&gt;</w:t>
      </w:r>
    </w:p>
    <w:p>
      <w:pPr>
        <w:pStyle w:val="TextBody"/>
        <w:bidi w:val="0"/>
        <w:rPr/>
      </w:pPr>
      <w:r>
        <w:rPr/>
        <w:t xml:space="preserve">        </w:t>
      </w:r>
      <w:r>
        <w:rPr/>
        <w:t>&lt;/View&gt;</w:t>
      </w:r>
    </w:p>
    <w:p>
      <w:pPr>
        <w:pStyle w:val="TextBody"/>
        <w:bidi w:val="0"/>
        <w:rPr/>
      </w:pPr>
      <w:r>
        <w:rPr/>
        <w:t xml:space="preserve">      </w:t>
      </w:r>
      <w:r>
        <w:rPr/>
        <w:t>&lt;/KeyboardAvoidingView&gt;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&lt;/DismissKeyboard&gt;</w:t>
      </w:r>
    </w:p>
    <w:p>
      <w:pPr>
        <w:pStyle w:val="TextBody"/>
        <w:bidi w:val="0"/>
        <w:rPr/>
      </w:pPr>
      <w:r>
        <w:rPr/>
        <w:t xml:space="preserve">  </w:t>
      </w:r>
      <w:r>
        <w:rPr/>
        <w:t>);</w:t>
      </w:r>
    </w:p>
    <w:p>
      <w:pPr>
        <w:pStyle w:val="TextBody"/>
        <w:bidi w:val="0"/>
        <w:rPr/>
      </w:pPr>
      <w:r>
        <w:rPr/>
        <w:t>};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const stylesLoginScreen = StyleSheet.create({</w:t>
      </w:r>
    </w:p>
    <w:p>
      <w:pPr>
        <w:pStyle w:val="TextBody"/>
        <w:bidi w:val="0"/>
        <w:rPr/>
      </w:pPr>
      <w:r>
        <w:rPr/>
        <w:t xml:space="preserve">  </w:t>
      </w:r>
      <w:r>
        <w:rPr/>
        <w:t>container: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flex: 1,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backgroundColor: Colors.azul,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justifyContent: 'center',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alignItems: 'center',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logo: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width: '100%',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resizeMode: 'contain',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alignSelf: 'center',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form: {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justifyContent: 'center',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width: '80%',</w:t>
      </w:r>
    </w:p>
    <w:p>
      <w:pPr>
        <w:pStyle w:val="TextBody"/>
        <w:bidi w:val="0"/>
        <w:rPr/>
      </w:pPr>
      <w:r>
        <w:rPr/>
        <w:t xml:space="preserve">    </w:t>
      </w:r>
      <w:r>
        <w:rPr/>
        <w:t>marginBottom: 20,</w:t>
      </w:r>
    </w:p>
    <w:p>
      <w:pPr>
        <w:pStyle w:val="TextBody"/>
        <w:bidi w:val="0"/>
        <w:rPr/>
      </w:pPr>
      <w:r>
        <w:rPr/>
        <w:t xml:space="preserve">  </w:t>
      </w:r>
      <w:r>
        <w:rPr/>
        <w:t>},</w:t>
      </w:r>
    </w:p>
    <w:p>
      <w:pPr>
        <w:pStyle w:val="TextBody"/>
        <w:bidi w:val="0"/>
        <w:rPr/>
      </w:pPr>
      <w:r>
        <w:rPr/>
        <w:t>});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export default LoginScreen;</w:t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Navegabilidad y creación de todas las pantallas del Onboarding.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8935" cy="32766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2419985</wp:posOffset>
            </wp:positionH>
            <wp:positionV relativeFrom="paragraph">
              <wp:posOffset>11430</wp:posOffset>
            </wp:positionV>
            <wp:extent cx="1656715" cy="33121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React, { Component } from "react";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{ View,  Text, Alert } from 'react-native';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{ NavigationContainer } from '@react-navigation/native';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{ createStackNavigator } from '@react-navigation/stack';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imagenes from "./../Config/Imagenes"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Colores from "./../Config/Colores"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OnboardingFactory from "./OnboardingFactory";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import Login from "./Login";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class Pantalla1 extends Component 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render()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  (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&lt;OnboardingFactory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imagen = {imagenes.img1}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color = {Colores.verde}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Titulo = "PDM"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Descripcion = "Programación de Dispositivos Móviles"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rutaAdelante = "Pantalla2"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navigation = {this.props.navigation}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class Pantalla2 extends Component 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render()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  (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&lt;OnboardingFactory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imagen = {imagenes.img2}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color = {Colores.naranja}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Titulo = "DEFENSA HITO 3"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Descripcion = "Docente: William Barra Gestion 2020"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rutaAtras = "Pantalla1"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rutaAdelante = "Pantalla3"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navigation = {this.props.navigation}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class Pantalla3 extends Component 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render()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  (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&lt;OnboardingFactory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imagen = {imagenes.img1}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color = {Colores.azul}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Titulo = "FIREBASE"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Descripcion = "Integración de React Native con Firebase"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rutaAtras = "Pantalla2"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rutaAdelante = "Login"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navigation = {this.props.navigation}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const Stack = createStackNavigator();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export default class NavegacionPrincipal extends Component 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render()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(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&lt;NavigationContainer&gt;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&lt;Stack.Navigator  screenOptions={{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headerShown: false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}}&gt;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&lt;Stack.Screen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name="Pantalla1"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component={Pantalla1}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options={{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title: "Inicio"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&lt;Stack.Screen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name="Pantalla2"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component={Pantalla2}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options={{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title: "Inicio"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&lt;Stack.Screen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name="Pantalla3"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component={Pantalla3}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options={{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title: "Inicio"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&lt;Stack.Screen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name="Login"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component={Login}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options={{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title: "Login"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&lt;/Stack.Navigator&gt;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&lt;/NavigationContainer&gt;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);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bidi w:val="0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footerReference w:type="default" r:id="rId9"/>
      <w:type w:val="nextPage"/>
      <w:pgSz w:w="12240" w:h="15840"/>
      <w:pgMar w:left="1134" w:right="1134" w:header="0" w:top="1134" w:footer="1134" w:bottom="1700" w:gutter="0"/>
      <w:pgNumType w:start="1"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  <w:font w:name="Calibri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3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B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both"/>
    </w:pPr>
    <w:rPr>
      <w:rFonts w:ascii="Arial" w:hAnsi="Arial" w:eastAsia="Droid Sans Fallback" w:cs="Droid Sans Devanagari"/>
      <w:color w:val="auto"/>
      <w:kern w:val="2"/>
      <w:sz w:val="22"/>
      <w:szCs w:val="24"/>
      <w:lang w:val="es-BO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Arial" w:hAnsi="Arial"/>
      <w:b/>
      <w:bCs/>
      <w:sz w:val="24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Arial" w:hAnsi="Arial"/>
      <w:sz w:val="22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verdana" w:hAnsi="verdana"/>
      <w:b/>
      <w:bCs/>
      <w:i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Arial</Template>
  <TotalTime>30</TotalTime>
  <Application>LibreOffice/6.4.2.2$Linux_X86_64 LibreOffice_project/40$Build-2</Application>
  <Pages>23</Pages>
  <Words>1418</Words>
  <Characters>10445</Characters>
  <CharactersWithSpaces>13805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2020-05-11T20:54:22Z</dcterms:created>
  <dc:creator/>
  <dc:description/>
  <dc:language>es-BO</dc:language>
  <cp:lastModifiedBy/>
  <dcterms:modified xsi:type="dcterms:W3CDTF">2020-05-11T23:37:44Z</dcterms:modified>
  <cp:revision>3</cp:revision>
  <dc:subject/>
  <dc:title>Arial</dc:title>
</cp:coreProperties>
</file>